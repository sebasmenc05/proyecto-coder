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67"/>
        <w:gridCol w:w="3835"/>
      </w:tblGrid>
      <w:tr w:rsidR="009C5836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264A34" w:rsidP="00761383">
            <w:r w:rsidRPr="00264A34">
              <w:rPr>
                <w:noProof/>
                <w:lang w:val="en-US"/>
              </w:rPr>
              <w:drawing>
                <wp:inline distT="0" distB="0" distL="0" distR="0" wp14:anchorId="03D9BB6D" wp14:editId="52F7ED82">
                  <wp:extent cx="852854" cy="852854"/>
                  <wp:effectExtent l="0" t="0" r="4445" b="4445"/>
                  <wp:docPr id="1" name="Imagen 1" descr="C:\Users\DELL\Desktop\codehouse\imagen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codehouse\imagen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763" cy="87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E5D4F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C4D8FB4A51854946B1B73AEB59C0A1E3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2954757E225449E59C1988FC9C3A916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Default="00264A34" w:rsidP="009C5836">
                <w:pPr>
                  <w:pStyle w:val="Nombre"/>
                </w:pPr>
                <w:r>
                  <w:t>MANUEL S MENCIA</w:t>
                </w:r>
              </w:p>
            </w:sdtContent>
          </w:sdt>
          <w:p w:rsidR="009C5836" w:rsidRDefault="00264A34" w:rsidP="00264A34">
            <w:pPr>
              <w:pStyle w:val="Eslogan"/>
              <w:rPr>
                <w:noProof/>
              </w:rPr>
            </w:pPr>
            <w:r>
              <w:rPr>
                <w:noProof/>
              </w:rPr>
              <w:t>DESARROLLADOR WEB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E5D4F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FB1FA7FB12524A17A4DC55D54EABF41F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r w:rsidR="004B7315">
              <w:t>presupuesto</w:t>
            </w:r>
            <w:r w:rsidR="00017A97">
              <w:rPr>
                <w:lang w:bidi="es-ES"/>
              </w:rPr>
              <w:t>:</w:t>
            </w:r>
            <w:r w:rsidR="004B7315">
              <w:rPr>
                <w:lang w:bidi="es-ES"/>
              </w:rPr>
              <w:t xml:space="preserve"> 01-0031</w:t>
            </w:r>
          </w:p>
          <w:p w:rsidR="009C5836" w:rsidRDefault="00DE5D4F" w:rsidP="00264A34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D24D14F9E4434CE9BE797B969B79C7E9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r w:rsidR="00264A34">
              <w:t>11/05/2022</w:t>
            </w:r>
          </w:p>
        </w:tc>
      </w:tr>
      <w:tr w:rsidR="003A1E70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264A34" w:rsidP="00D36630">
            <w:r>
              <w:t>Formosa capital, Argentina</w:t>
            </w:r>
          </w:p>
          <w:p w:rsidR="00264A34" w:rsidRDefault="00264A34" w:rsidP="00D36630">
            <w:r>
              <w:t>3600</w:t>
            </w:r>
          </w:p>
          <w:p w:rsidR="00D36630" w:rsidRDefault="00264A34" w:rsidP="00D36630">
            <w:r>
              <w:t>3704804127</w:t>
            </w:r>
          </w:p>
          <w:p w:rsidR="003A1E70" w:rsidRDefault="00264A34" w:rsidP="00264A34">
            <w:r>
              <w:t>Sebastianmencia26@gmail.com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DE5D4F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D0483E49B3714E47914B99295C0F1C04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AE68695EBA0D479AB6B1CF66E4B1A68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  <w:r w:rsidR="00264A34">
              <w:rPr>
                <w:rStyle w:val="Carctercarcterdefechaynmero"/>
              </w:rPr>
              <w:t xml:space="preserve"> 31/05/2022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64"/>
        <w:gridCol w:w="3822"/>
      </w:tblGrid>
      <w:tr w:rsidR="003A1E70" w:rsidRPr="001E3C2E" w:rsidTr="001A1F8E">
        <w:trPr>
          <w:trHeight w:val="1184"/>
        </w:trPr>
        <w:tc>
          <w:tcPr>
            <w:tcW w:w="616" w:type="dxa"/>
          </w:tcPr>
          <w:p w:rsidR="003A1E70" w:rsidRPr="001E3C2E" w:rsidRDefault="00DE5D4F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97E44AD013BA4F108F6E77C28D1151DD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:rsidR="00264A34" w:rsidRPr="001E3C2E" w:rsidRDefault="00264A34" w:rsidP="00D36630">
            <w:r>
              <w:t>Manu Coco</w:t>
            </w:r>
          </w:p>
          <w:p w:rsidR="00D36630" w:rsidRPr="001E3C2E" w:rsidRDefault="00264A34" w:rsidP="00D36630">
            <w:proofErr w:type="spellStart"/>
            <w:r>
              <w:t>Ivael</w:t>
            </w:r>
            <w:proofErr w:type="spellEnd"/>
            <w:r>
              <w:t xml:space="preserve"> Desarrollos Inmobiliarios</w:t>
            </w:r>
          </w:p>
          <w:p w:rsidR="00D36630" w:rsidRDefault="00264A34" w:rsidP="00D36630">
            <w:proofErr w:type="spellStart"/>
            <w:r>
              <w:t>Brandsen</w:t>
            </w:r>
            <w:proofErr w:type="spellEnd"/>
            <w:r>
              <w:t xml:space="preserve"> 5140</w:t>
            </w:r>
          </w:p>
          <w:p w:rsidR="00D36630" w:rsidRPr="001E3C2E" w:rsidRDefault="00DE5D4F" w:rsidP="00D36630">
            <w:sdt>
              <w:sdtPr>
                <w:alias w:val="Escriba la ciudad y el código postal:"/>
                <w:tag w:val="Escriba la ciudad y el código postal:"/>
                <w:id w:val="955042475"/>
                <w:placeholder>
                  <w:docPart w:val="4366CCB8BE5043D78BDE6D4D61DFF9EC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Ciudad y código postal</w:t>
                </w:r>
              </w:sdtContent>
            </w:sdt>
            <w:r w:rsidR="00264A34">
              <w:t>: 3600</w:t>
            </w:r>
          </w:p>
          <w:p w:rsidR="00D36630" w:rsidRDefault="00DE5D4F" w:rsidP="00D36630">
            <w:sdt>
              <w:sdtPr>
                <w:alias w:val="Escriba el teléfono del destinatario:"/>
                <w:tag w:val="Escriba el teléfono del destinatario:"/>
                <w:id w:val="955042502"/>
                <w:placeholder>
                  <w:docPart w:val="DB6DD6E823D945FDAA4CD1E05E7806F6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Teléfono</w:t>
                </w:r>
              </w:sdtContent>
            </w:sdt>
            <w:r w:rsidR="00264A34">
              <w:t>: 3704259100</w:t>
            </w:r>
          </w:p>
          <w:p w:rsidR="003A1E70" w:rsidRPr="001E3C2E" w:rsidRDefault="00DE5D4F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13A05D4C8A4D482A9E54A2F67CE97132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5F32E5206A4748ECAA3CED091D710CB1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264A34">
              <w:rPr>
                <w:lang w:bidi="es-ES"/>
              </w:rPr>
              <w:t xml:space="preserve"> #1</w:t>
            </w:r>
          </w:p>
        </w:tc>
        <w:tc>
          <w:tcPr>
            <w:tcW w:w="3982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88"/>
        <w:gridCol w:w="2416"/>
        <w:gridCol w:w="2398"/>
        <w:gridCol w:w="2390"/>
      </w:tblGrid>
      <w:tr w:rsidR="00E5541A" w:rsidRPr="001E3C2E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E5541A" w:rsidP="008A3C48">
            <w:pPr>
              <w:pStyle w:val="Encabezadosdecolumna"/>
            </w:pPr>
            <w:r>
              <w:t>Nº DEL PROYECTO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E5541A" w:rsidP="00C1473F">
            <w:pPr>
              <w:pStyle w:val="Encabezadosdecolumna"/>
            </w:pPr>
            <w:r>
              <w:t>NOMBRE DEL PROYECTO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E5541A" w:rsidP="008A3C48">
            <w:pPr>
              <w:pStyle w:val="Encabezadosdecolumna"/>
            </w:pPr>
            <w:r>
              <w:t xml:space="preserve">ENCARGADO 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E5541A" w:rsidP="008A3C48">
            <w:pPr>
              <w:pStyle w:val="Encabezadosdecolumna"/>
            </w:pPr>
            <w:r>
              <w:t>CONTACTO</w:t>
            </w:r>
          </w:p>
        </w:tc>
      </w:tr>
      <w:tr w:rsidR="00E5541A" w:rsidRPr="001E3C2E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C1473F" w:rsidRPr="00761383" w:rsidRDefault="005B6B44" w:rsidP="00761383">
            <w:pPr>
              <w:pStyle w:val="Centrados"/>
            </w:pPr>
            <w:r>
              <w:t>#0031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5B6B44" w:rsidP="00761383">
            <w:pPr>
              <w:pStyle w:val="Centrados"/>
            </w:pPr>
            <w:r>
              <w:t>IVAEL DESARROLLOS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5B6B44" w:rsidP="00761383">
            <w:pPr>
              <w:pStyle w:val="Centrados"/>
            </w:pPr>
            <w:r>
              <w:t>MENCIA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5B6B44" w:rsidP="00761383">
            <w:pPr>
              <w:pStyle w:val="Centrados"/>
            </w:pPr>
            <w:r>
              <w:t>MARIO GIMENEZ</w:t>
            </w: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06"/>
        <w:gridCol w:w="4497"/>
        <w:gridCol w:w="1693"/>
        <w:gridCol w:w="1696"/>
      </w:tblGrid>
      <w:tr w:rsidR="00C1473F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DE5D4F" w:rsidP="00723603">
            <w:pPr>
              <w:pStyle w:val="Encabezadosdecolumna"/>
            </w:pPr>
            <w:sdt>
              <w:sdtPr>
                <w:alias w:val="Cantidad:"/>
                <w:tag w:val="Cantidad:"/>
                <w:id w:val="1546564511"/>
                <w:placeholder>
                  <w:docPart w:val="0798F605753B40669FD91716A02335B5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cant.</w:t>
                </w:r>
              </w:sdtContent>
            </w:sdt>
            <w:r w:rsidR="00A315CD">
              <w:t xml:space="preserve"> HORAS</w:t>
            </w:r>
          </w:p>
        </w:tc>
        <w:sdt>
          <w:sdtPr>
            <w:alias w:val="Descripción:"/>
            <w:tag w:val="Descripción:"/>
            <w:id w:val="-1848702004"/>
            <w:placeholder>
              <w:docPart w:val="B29D927CFB5045B2B37988220767D3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97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6E085F79C54E40B089EDD6D8908A7F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3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14B09E5F49844803B28090866B29F1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6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A414FF" w:rsidRPr="001E3C2E" w:rsidRDefault="008A7254" w:rsidP="00761383">
            <w:r>
              <w:t>2</w:t>
            </w:r>
            <w:r w:rsidR="00A414FF">
              <w:t>0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A414FF" w:rsidP="00761383">
            <w:r>
              <w:t xml:space="preserve">DISEÑO DEL SITIO 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414FF" w:rsidP="00761383">
            <w:pPr>
              <w:pStyle w:val="Importe"/>
            </w:pPr>
            <w:r>
              <w:t>$1.1OO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414FF" w:rsidP="00761383">
            <w:pPr>
              <w:pStyle w:val="Importe"/>
            </w:pPr>
            <w:r>
              <w:t>$</w:t>
            </w:r>
            <w:r w:rsidR="008A7254">
              <w:t>22</w:t>
            </w:r>
            <w:r>
              <w:t>.000</w:t>
            </w:r>
          </w:p>
        </w:tc>
      </w:tr>
      <w:tr w:rsidR="00C1473F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8A7254" w:rsidP="00761383">
            <w:r>
              <w:t>100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A414FF" w:rsidP="00761383">
            <w:r>
              <w:t>DESARROLLO DEL SITIO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414FF" w:rsidP="00761383">
            <w:pPr>
              <w:pStyle w:val="Importe"/>
            </w:pPr>
            <w:r>
              <w:t>$1.000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8A7254" w:rsidP="00761383">
            <w:pPr>
              <w:pStyle w:val="Importe"/>
            </w:pPr>
            <w:r>
              <w:t>$10</w:t>
            </w:r>
            <w:r w:rsidR="00A414FF">
              <w:t>0.000</w:t>
            </w:r>
          </w:p>
        </w:tc>
      </w:tr>
      <w:tr w:rsidR="00C1473F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A414FF" w:rsidP="00761383">
            <w:r>
              <w:t>5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A414FF" w:rsidP="00761383">
            <w:r>
              <w:t>SEO BASIC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414FF" w:rsidP="00761383">
            <w:pPr>
              <w:pStyle w:val="Importe"/>
            </w:pPr>
            <w:r>
              <w:t>$1.500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A414FF" w:rsidP="00761383">
            <w:pPr>
              <w:pStyle w:val="Importe"/>
            </w:pPr>
            <w:r>
              <w:t>$7.500</w:t>
            </w:r>
          </w:p>
        </w:tc>
      </w:tr>
      <w:tr w:rsidR="00C1473F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7D10E2" w:rsidP="00761383">
            <w:r>
              <w:t>12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7D10E2" w:rsidP="00761383">
            <w:r>
              <w:t>HOSTINGER MENSUAL EMPRESARIAL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7D10E2" w:rsidP="00761383">
            <w:pPr>
              <w:pStyle w:val="Importe"/>
            </w:pPr>
            <w:r>
              <w:t>$799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7D10E2" w:rsidP="00761383">
            <w:pPr>
              <w:pStyle w:val="Importe"/>
            </w:pPr>
            <w:r>
              <w:t>$9.588</w:t>
            </w:r>
          </w:p>
        </w:tc>
      </w:tr>
      <w:tr w:rsidR="00CB2E13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7D10E2" w:rsidP="00761383">
            <w:r>
              <w:t xml:space="preserve">1 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7D10E2" w:rsidP="00761383">
            <w:r>
              <w:t>DOMINIO.COM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E5541A" w:rsidP="00761383">
            <w:pPr>
              <w:pStyle w:val="Importe"/>
            </w:pPr>
            <w:r>
              <w:t>$900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E5541A" w:rsidP="00761383">
            <w:pPr>
              <w:pStyle w:val="Importe"/>
            </w:pPr>
            <w:r>
              <w:t>$900</w:t>
            </w:r>
          </w:p>
        </w:tc>
      </w:tr>
      <w:tr w:rsidR="00CB2E13" w:rsidRPr="001E3C2E" w:rsidTr="005B6B44">
        <w:trPr>
          <w:cantSplit/>
          <w:trHeight w:val="288"/>
        </w:trPr>
        <w:tc>
          <w:tcPr>
            <w:tcW w:w="170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5B6B44" w:rsidP="00761383">
            <w:r>
              <w:t>1</w:t>
            </w:r>
          </w:p>
        </w:tc>
        <w:tc>
          <w:tcPr>
            <w:tcW w:w="44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5B6B44" w:rsidP="00761383">
            <w:r>
              <w:t>MANTENIMIENTO BONIFICADO 6 MESES</w:t>
            </w:r>
          </w:p>
        </w:tc>
        <w:tc>
          <w:tcPr>
            <w:tcW w:w="169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5B6B44" w:rsidP="00761383">
            <w:pPr>
              <w:pStyle w:val="Importe"/>
            </w:pPr>
            <w:r>
              <w:t>$-</w:t>
            </w:r>
          </w:p>
        </w:tc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5B6B44" w:rsidP="00761383">
            <w:pPr>
              <w:pStyle w:val="Importe"/>
            </w:pPr>
            <w:r>
              <w:t>$-</w:t>
            </w:r>
          </w:p>
        </w:tc>
      </w:tr>
      <w:tr w:rsidR="009520ED" w:rsidRPr="001E3C2E" w:rsidTr="005B6B44">
        <w:trPr>
          <w:cantSplit/>
          <w:trHeight w:val="288"/>
        </w:trPr>
        <w:tc>
          <w:tcPr>
            <w:tcW w:w="6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8AEF9D6A6D1040A9AD27261CABA459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69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5175F8" w:rsidP="00761383">
            <w:pPr>
              <w:pStyle w:val="Importe"/>
            </w:pPr>
            <w:r>
              <w:t>$139.988</w:t>
            </w:r>
          </w:p>
        </w:tc>
      </w:tr>
    </w:tbl>
    <w:p w:rsidR="00CB2E13" w:rsidRDefault="00CB2E13" w:rsidP="00207555"/>
    <w:p w:rsidR="005175F8" w:rsidRDefault="005175F8" w:rsidP="00207555">
      <w:r>
        <w:t>TOTAL: PESOS CIENTO TREINTA Y NUEVE MIL NOVECIENTOS OCHENTA Y OCHO C/00/100</w:t>
      </w:r>
    </w:p>
    <w:p w:rsidR="005175F8" w:rsidRDefault="005175F8" w:rsidP="00207555"/>
    <w:p w:rsidR="005B6B44" w:rsidRPr="00A9061B" w:rsidRDefault="00A315CD" w:rsidP="00207555">
      <w:pPr>
        <w:rPr>
          <w:sz w:val="20"/>
        </w:rPr>
      </w:pPr>
      <w:r w:rsidRPr="00A9061B">
        <w:rPr>
          <w:sz w:val="20"/>
        </w:rPr>
        <w:t>OBJETIVO:</w:t>
      </w:r>
    </w:p>
    <w:p w:rsidR="00A9061B" w:rsidRDefault="008A7254" w:rsidP="00A9061B">
      <w:pPr>
        <w:rPr>
          <w:sz w:val="20"/>
        </w:rPr>
      </w:pPr>
      <w:r>
        <w:rPr>
          <w:sz w:val="20"/>
        </w:rPr>
        <w:tab/>
        <w:t xml:space="preserve">Desarrollar un sitio </w:t>
      </w:r>
      <w:r w:rsidR="008F7ABD">
        <w:rPr>
          <w:sz w:val="20"/>
        </w:rPr>
        <w:t>web para importante inmobiliaria de la zona para difundir que además de la venta y locación de inmuebles, se ofrecen otros servicios como mensuras de terrenos, loteos, limpieza de campos, entre otros.</w:t>
      </w:r>
    </w:p>
    <w:p w:rsidR="008F7ABD" w:rsidRDefault="008F7ABD" w:rsidP="00A9061B">
      <w:pPr>
        <w:rPr>
          <w:sz w:val="20"/>
        </w:rPr>
      </w:pPr>
      <w:r>
        <w:rPr>
          <w:sz w:val="20"/>
        </w:rPr>
        <w:tab/>
        <w:t>Para ello la página contara con:</w:t>
      </w:r>
    </w:p>
    <w:p w:rsidR="008F7ABD" w:rsidRDefault="008A7254" w:rsidP="008A7254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Una </w:t>
      </w:r>
      <w:proofErr w:type="spellStart"/>
      <w:r>
        <w:rPr>
          <w:sz w:val="20"/>
        </w:rPr>
        <w:t>pagina</w:t>
      </w:r>
      <w:proofErr w:type="spellEnd"/>
      <w:r>
        <w:rPr>
          <w:sz w:val="20"/>
        </w:rPr>
        <w:t xml:space="preserve"> de inicio o </w:t>
      </w:r>
      <w:proofErr w:type="spellStart"/>
      <w:r>
        <w:rPr>
          <w:sz w:val="20"/>
        </w:rPr>
        <w:t>index</w:t>
      </w:r>
      <w:proofErr w:type="spellEnd"/>
      <w:r>
        <w:rPr>
          <w:sz w:val="20"/>
        </w:rPr>
        <w:t xml:space="preserve"> (index.html) con un h1 como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principal.</w:t>
      </w:r>
    </w:p>
    <w:p w:rsidR="008A7254" w:rsidRDefault="008A7254" w:rsidP="008A7254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Un menú responsivo con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 xml:space="preserve"> donde se podrán acceder a las otras </w:t>
      </w:r>
      <w:proofErr w:type="spellStart"/>
      <w:r>
        <w:rPr>
          <w:sz w:val="20"/>
        </w:rPr>
        <w:t>paginas</w:t>
      </w:r>
      <w:proofErr w:type="spellEnd"/>
      <w:r>
        <w:rPr>
          <w:sz w:val="20"/>
        </w:rPr>
        <w:t>. Como servicios, proyectos, contacto y quienes somos.</w:t>
      </w:r>
    </w:p>
    <w:p w:rsidR="008A7254" w:rsidRDefault="008A7254" w:rsidP="008A7254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En la </w:t>
      </w:r>
      <w:proofErr w:type="spellStart"/>
      <w:r>
        <w:rPr>
          <w:sz w:val="20"/>
        </w:rPr>
        <w:t>pagina</w:t>
      </w:r>
      <w:proofErr w:type="spellEnd"/>
      <w:r>
        <w:rPr>
          <w:sz w:val="20"/>
        </w:rPr>
        <w:t xml:space="preserve"> “Proyectos” se visualizarán los proyectos de loteo disponibles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un formulario para consultas. Por cada proyecto tendremos una galería con </w:t>
      </w:r>
      <w:proofErr w:type="spellStart"/>
      <w:r>
        <w:rPr>
          <w:sz w:val="20"/>
        </w:rPr>
        <w:t>carrousel</w:t>
      </w:r>
      <w:proofErr w:type="spellEnd"/>
      <w:r>
        <w:rPr>
          <w:sz w:val="20"/>
        </w:rPr>
        <w:t xml:space="preserve"> desarrollado con </w:t>
      </w:r>
      <w:proofErr w:type="spellStart"/>
      <w:r>
        <w:rPr>
          <w:sz w:val="20"/>
        </w:rPr>
        <w:t>bootstrap</w:t>
      </w:r>
      <w:proofErr w:type="spellEnd"/>
    </w:p>
    <w:p w:rsidR="00F25FF8" w:rsidRDefault="00F25FF8" w:rsidP="008A7254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En el </w:t>
      </w:r>
      <w:proofErr w:type="spellStart"/>
      <w:r>
        <w:rPr>
          <w:sz w:val="20"/>
        </w:rPr>
        <w:t>footer</w:t>
      </w:r>
      <w:proofErr w:type="spellEnd"/>
      <w:r>
        <w:rPr>
          <w:sz w:val="20"/>
        </w:rPr>
        <w:t xml:space="preserve"> incorporaremos a las redes sociales de la </w:t>
      </w:r>
      <w:proofErr w:type="spellStart"/>
      <w:r>
        <w:rPr>
          <w:sz w:val="20"/>
        </w:rPr>
        <w:t>inmobiliria</w:t>
      </w:r>
      <w:proofErr w:type="spellEnd"/>
      <w:r>
        <w:rPr>
          <w:sz w:val="20"/>
        </w:rPr>
        <w:t xml:space="preserve"> con iconos y animaciones en los logos.</w:t>
      </w:r>
    </w:p>
    <w:p w:rsidR="00F25FF8" w:rsidRDefault="00F25FF8" w:rsidP="00F25FF8">
      <w:pPr>
        <w:ind w:left="720"/>
        <w:rPr>
          <w:sz w:val="20"/>
        </w:rPr>
      </w:pPr>
      <w:r>
        <w:rPr>
          <w:sz w:val="20"/>
        </w:rPr>
        <w:t xml:space="preserve">Para ello la </w:t>
      </w:r>
      <w:proofErr w:type="spellStart"/>
      <w:r>
        <w:rPr>
          <w:sz w:val="20"/>
        </w:rPr>
        <w:t>pagina</w:t>
      </w:r>
      <w:proofErr w:type="spellEnd"/>
      <w:r>
        <w:rPr>
          <w:sz w:val="20"/>
        </w:rPr>
        <w:t xml:space="preserve"> se </w:t>
      </w:r>
      <w:proofErr w:type="gramStart"/>
      <w:r>
        <w:rPr>
          <w:sz w:val="20"/>
        </w:rPr>
        <w:t>desarrollara</w:t>
      </w:r>
      <w:proofErr w:type="gramEnd"/>
      <w:r>
        <w:rPr>
          <w:sz w:val="20"/>
        </w:rPr>
        <w:t xml:space="preserve"> íntegramente con HTML, CSS puro y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 xml:space="preserve">. </w:t>
      </w:r>
    </w:p>
    <w:p w:rsidR="00F25FF8" w:rsidRDefault="00F25FF8" w:rsidP="00F25FF8">
      <w:pPr>
        <w:ind w:left="720"/>
        <w:rPr>
          <w:sz w:val="20"/>
        </w:rPr>
      </w:pPr>
      <w:r>
        <w:rPr>
          <w:sz w:val="20"/>
        </w:rPr>
        <w:t>El sitio contará con 5 páginas en total.</w:t>
      </w: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F25FF8" w:rsidRDefault="00F25FF8" w:rsidP="00F25FF8">
      <w:pPr>
        <w:ind w:left="720"/>
        <w:rPr>
          <w:sz w:val="20"/>
        </w:rPr>
      </w:pPr>
    </w:p>
    <w:p w:rsidR="008A7254" w:rsidRPr="00F25FF8" w:rsidRDefault="008A7254" w:rsidP="00F25FF8">
      <w:pPr>
        <w:ind w:left="720"/>
        <w:rPr>
          <w:sz w:val="20"/>
        </w:rPr>
      </w:pPr>
      <w:r w:rsidRPr="00F25FF8">
        <w:rPr>
          <w:sz w:val="20"/>
        </w:rPr>
        <w:t xml:space="preserve"> </w:t>
      </w:r>
    </w:p>
    <w:p w:rsidR="00A9061B" w:rsidRDefault="00A9061B" w:rsidP="00A9061B">
      <w:pPr>
        <w:rPr>
          <w:sz w:val="20"/>
        </w:rPr>
      </w:pPr>
      <w:r>
        <w:rPr>
          <w:sz w:val="20"/>
        </w:rPr>
        <w:t>No INCLUYE:</w:t>
      </w:r>
    </w:p>
    <w:p w:rsidR="00A9061B" w:rsidRDefault="00A9061B" w:rsidP="00A9061B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>El hardware necesario.</w:t>
      </w:r>
    </w:p>
    <w:p w:rsidR="00A9061B" w:rsidRDefault="00425F94" w:rsidP="00A9061B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>La implementación de todo tipo de elemento no incluido en el presente acuerdo.</w:t>
      </w:r>
    </w:p>
    <w:p w:rsidR="00425F94" w:rsidRDefault="00DC287B" w:rsidP="00A9061B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>Mantenimiento del sitio luego de transcurrido los 6 meses.</w:t>
      </w:r>
    </w:p>
    <w:p w:rsidR="00DC287B" w:rsidRDefault="00DC287B" w:rsidP="00A9061B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>Programación back-</w:t>
      </w:r>
      <w:proofErr w:type="spellStart"/>
      <w:r>
        <w:rPr>
          <w:sz w:val="20"/>
        </w:rPr>
        <w:t>end</w:t>
      </w:r>
      <w:proofErr w:type="spellEnd"/>
      <w:r>
        <w:rPr>
          <w:sz w:val="20"/>
        </w:rPr>
        <w:t>.</w:t>
      </w:r>
    </w:p>
    <w:p w:rsidR="00DC287B" w:rsidRDefault="00DC287B" w:rsidP="00A9061B">
      <w:pPr>
        <w:pStyle w:val="Prrafodelista"/>
        <w:numPr>
          <w:ilvl w:val="0"/>
          <w:numId w:val="14"/>
        </w:numPr>
        <w:rPr>
          <w:sz w:val="20"/>
        </w:rPr>
      </w:pPr>
      <w:proofErr w:type="spellStart"/>
      <w:r>
        <w:rPr>
          <w:sz w:val="20"/>
        </w:rPr>
        <w:t>Actualizacion</w:t>
      </w:r>
      <w:proofErr w:type="spellEnd"/>
      <w:r>
        <w:rPr>
          <w:sz w:val="20"/>
        </w:rPr>
        <w:t xml:space="preserve"> de contenidos.</w:t>
      </w:r>
    </w:p>
    <w:p w:rsidR="00DC287B" w:rsidRPr="00A9061B" w:rsidRDefault="00DC287B" w:rsidP="00A9061B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>Nuevas páginas.</w:t>
      </w:r>
    </w:p>
    <w:p w:rsidR="00A9061B" w:rsidRDefault="00A9061B" w:rsidP="00A9061B">
      <w:pPr>
        <w:ind w:left="360"/>
      </w:pPr>
    </w:p>
    <w:p w:rsidR="00A315CD" w:rsidRDefault="00A315CD" w:rsidP="00207555"/>
    <w:p w:rsidR="00425F94" w:rsidRDefault="00425F94" w:rsidP="00207555"/>
    <w:p w:rsidR="00425F94" w:rsidRDefault="00425F94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DE5D4F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8E328EC6F7844534A8FD066164F3B742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DE5D4F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740CB98863F8455A947BBAAA234794D4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</w:p>
          <w:p w:rsidR="00F25FF8" w:rsidRDefault="00F25FF8" w:rsidP="00F25FF8">
            <w:pPr>
              <w:pStyle w:val="Tipopequeo"/>
              <w:numPr>
                <w:ilvl w:val="0"/>
                <w:numId w:val="16"/>
              </w:numPr>
            </w:pPr>
            <w:r>
              <w:t>La página web no contará con panel de control para la carga de contenido</w:t>
            </w:r>
            <w:r w:rsidR="008F267A">
              <w:t>.</w:t>
            </w:r>
          </w:p>
          <w:p w:rsidR="008F267A" w:rsidRDefault="008F267A" w:rsidP="00F25FF8">
            <w:pPr>
              <w:pStyle w:val="Tipopequeo"/>
              <w:numPr>
                <w:ilvl w:val="0"/>
                <w:numId w:val="16"/>
              </w:numPr>
            </w:pPr>
            <w:r>
              <w:t>Queda prohibido la clonación o copia del sitio. En el caso que se requiera deberá solicitar autorización.</w:t>
            </w:r>
          </w:p>
          <w:p w:rsidR="008F267A" w:rsidRDefault="008F267A" w:rsidP="00F25FF8">
            <w:pPr>
              <w:pStyle w:val="Tipopequeo"/>
              <w:numPr>
                <w:ilvl w:val="0"/>
                <w:numId w:val="16"/>
              </w:numPr>
            </w:pPr>
            <w:r>
              <w:t>Los servicios de dominio y hosting estarán a nombre del cliente, quien deberá realizar las respectivas actualizaciones.</w:t>
            </w:r>
          </w:p>
          <w:p w:rsidR="008F267A" w:rsidRDefault="008F267A" w:rsidP="00F25FF8">
            <w:pPr>
              <w:pStyle w:val="Tipopequeo"/>
              <w:numPr>
                <w:ilvl w:val="0"/>
                <w:numId w:val="16"/>
              </w:numPr>
            </w:pPr>
            <w:r>
              <w:t>Forma de pago: se realizará un adelanto del 50% antes de iniciar el proyecto, 25 % al entregar y el restante una vez que el cliente acepte que sus requerimientos fueron cumplidos.</w:t>
            </w:r>
          </w:p>
          <w:p w:rsidR="00425F94" w:rsidRDefault="00425F94" w:rsidP="00F25FF8">
            <w:pPr>
              <w:pStyle w:val="Tipopequeo"/>
              <w:numPr>
                <w:ilvl w:val="0"/>
                <w:numId w:val="16"/>
              </w:numPr>
            </w:pPr>
            <w:r>
              <w:t>El proyecto se realizará en 3 etapas, siendo entregadas de manera parcial al cliente para su aprobación.</w:t>
            </w:r>
          </w:p>
          <w:p w:rsidR="00425F94" w:rsidRDefault="00425F94" w:rsidP="00425F94">
            <w:pPr>
              <w:pStyle w:val="Tipopequeo"/>
              <w:ind w:left="720"/>
            </w:pPr>
            <w:r>
              <w:t>Estas etapas son: fase de diseño, fase estructural y fase de construcción.</w:t>
            </w:r>
          </w:p>
          <w:p w:rsidR="008F267A" w:rsidRDefault="00425F94" w:rsidP="00F25FF8">
            <w:pPr>
              <w:pStyle w:val="Tipopequeo"/>
              <w:numPr>
                <w:ilvl w:val="0"/>
                <w:numId w:val="16"/>
              </w:numPr>
            </w:pPr>
            <w:r>
              <w:t xml:space="preserve">Se entenderá que si transcurrido 15 </w:t>
            </w:r>
            <w:proofErr w:type="spellStart"/>
            <w:r>
              <w:t>dias</w:t>
            </w:r>
            <w:proofErr w:type="spellEnd"/>
            <w:r>
              <w:t xml:space="preserve"> corridos de recibido el sitio, el cliente no realice sugerencias sobre errores o correcciones que se deban hacer, e</w:t>
            </w:r>
            <w:r>
              <w:t>n el caso que el cliente no acepte de manera fehaciente que está confo</w:t>
            </w:r>
            <w:r>
              <w:t>rme con el sitio web.</w:t>
            </w:r>
          </w:p>
          <w:p w:rsidR="00DC287B" w:rsidRDefault="00DC287B" w:rsidP="00F25FF8">
            <w:pPr>
              <w:pStyle w:val="Tipopequeo"/>
              <w:numPr>
                <w:ilvl w:val="0"/>
                <w:numId w:val="16"/>
              </w:numPr>
            </w:pPr>
            <w:r>
              <w:t>Se entrega factura c.</w:t>
            </w: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5175F8" w:rsidRDefault="005175F8" w:rsidP="005175F8">
            <w:pPr>
              <w:pStyle w:val="Tipopequeo"/>
            </w:pPr>
          </w:p>
          <w:p w:rsidR="003A1E70" w:rsidRDefault="003A1E70" w:rsidP="00727B08">
            <w:pPr>
              <w:pStyle w:val="Tipopequeo"/>
            </w:pPr>
          </w:p>
          <w:p w:rsidR="00CA1CFC" w:rsidRPr="007C7496" w:rsidRDefault="00DE5D4F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40AC6BCAFD094A42808748C43D75F63B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DE5D4F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402FD2A8F2E3485EB5A19B363654ADD1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:rsidR="00B764B8" w:rsidRDefault="00B764B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Default="005175F8" w:rsidP="003A1E70"/>
    <w:p w:rsidR="005175F8" w:rsidRPr="001E3C2E" w:rsidRDefault="005175F8" w:rsidP="003A1E70">
      <w:bookmarkStart w:id="0" w:name="_GoBack"/>
      <w:bookmarkEnd w:id="0"/>
    </w:p>
    <w:sectPr w:rsidR="005175F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4F" w:rsidRDefault="00DE5D4F">
      <w:r>
        <w:separator/>
      </w:r>
    </w:p>
  </w:endnote>
  <w:endnote w:type="continuationSeparator" w:id="0">
    <w:p w:rsidR="00DE5D4F" w:rsidRDefault="00DE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AA5F03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4F" w:rsidRDefault="00DE5D4F">
      <w:r>
        <w:separator/>
      </w:r>
    </w:p>
  </w:footnote>
  <w:footnote w:type="continuationSeparator" w:id="0">
    <w:p w:rsidR="00DE5D4F" w:rsidRDefault="00DE5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04FF80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255247"/>
    <w:multiLevelType w:val="hybridMultilevel"/>
    <w:tmpl w:val="F1828774"/>
    <w:lvl w:ilvl="0" w:tplc="1F22C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21A03"/>
    <w:multiLevelType w:val="hybridMultilevel"/>
    <w:tmpl w:val="3F4EE0B4"/>
    <w:lvl w:ilvl="0" w:tplc="59AEF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241D"/>
    <w:multiLevelType w:val="hybridMultilevel"/>
    <w:tmpl w:val="CD3AA37A"/>
    <w:lvl w:ilvl="0" w:tplc="2892D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D3900"/>
    <w:multiLevelType w:val="hybridMultilevel"/>
    <w:tmpl w:val="956E0F54"/>
    <w:lvl w:ilvl="0" w:tplc="F0662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34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64A34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25F94"/>
    <w:rsid w:val="00436B94"/>
    <w:rsid w:val="004526C5"/>
    <w:rsid w:val="00473FA7"/>
    <w:rsid w:val="004776DC"/>
    <w:rsid w:val="004801EC"/>
    <w:rsid w:val="004B7315"/>
    <w:rsid w:val="004D6D3B"/>
    <w:rsid w:val="004E3995"/>
    <w:rsid w:val="004F3FB4"/>
    <w:rsid w:val="005175F8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6B44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10E2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A7254"/>
    <w:rsid w:val="008B549F"/>
    <w:rsid w:val="008C1DFD"/>
    <w:rsid w:val="008D63CA"/>
    <w:rsid w:val="008E6D99"/>
    <w:rsid w:val="008F267A"/>
    <w:rsid w:val="008F7829"/>
    <w:rsid w:val="008F7ABD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315CD"/>
    <w:rsid w:val="00A414FF"/>
    <w:rsid w:val="00A4752F"/>
    <w:rsid w:val="00A57FAF"/>
    <w:rsid w:val="00A62877"/>
    <w:rsid w:val="00A67B29"/>
    <w:rsid w:val="00A71F71"/>
    <w:rsid w:val="00A74C60"/>
    <w:rsid w:val="00A9061B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C287B"/>
    <w:rsid w:val="00DE09CB"/>
    <w:rsid w:val="00DE5D4F"/>
    <w:rsid w:val="00DF7693"/>
    <w:rsid w:val="00E27198"/>
    <w:rsid w:val="00E358C1"/>
    <w:rsid w:val="00E371FA"/>
    <w:rsid w:val="00E42426"/>
    <w:rsid w:val="00E5541A"/>
    <w:rsid w:val="00E6107D"/>
    <w:rsid w:val="00E9764B"/>
    <w:rsid w:val="00EF58B4"/>
    <w:rsid w:val="00F1292B"/>
    <w:rsid w:val="00F25FF8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DBCC8D1"/>
  <w15:docId w15:val="{A1CD5299-9FB2-4F24-84E8-E39F7CDA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A3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D8FB4A51854946B1B73AEB59C0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8F09-CB11-4CAC-B4EC-738A62FB0876}"/>
      </w:docPartPr>
      <w:docPartBody>
        <w:p w:rsidR="00000000" w:rsidRDefault="00F41004">
          <w:pPr>
            <w:pStyle w:val="C4D8FB4A51854946B1B73AEB59C0A1E3"/>
          </w:pPr>
          <w:r>
            <w:rPr>
              <w:lang w:bidi="es-ES"/>
            </w:rPr>
            <w:t>CITA</w:t>
          </w:r>
        </w:p>
      </w:docPartBody>
    </w:docPart>
    <w:docPart>
      <w:docPartPr>
        <w:name w:val="2954757E225449E59C1988FC9C3A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48BD5-40B9-446F-83F5-8118712D5CD8}"/>
      </w:docPartPr>
      <w:docPartBody>
        <w:p w:rsidR="00000000" w:rsidRDefault="00F41004">
          <w:pPr>
            <w:pStyle w:val="2954757E225449E59C1988FC9C3A916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FB1FA7FB12524A17A4DC55D54EABF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CDB9C-6002-4CD8-8D52-6842E4914A7E}"/>
      </w:docPartPr>
      <w:docPartBody>
        <w:p w:rsidR="00000000" w:rsidRDefault="00F41004">
          <w:pPr>
            <w:pStyle w:val="FB1FA7FB12524A17A4DC55D54EABF41F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D24D14F9E4434CE9BE797B969B79C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DB677-9534-4BC0-A354-DF77DC38E25B}"/>
      </w:docPartPr>
      <w:docPartBody>
        <w:p w:rsidR="00000000" w:rsidRDefault="00F41004">
          <w:pPr>
            <w:pStyle w:val="D24D14F9E4434CE9BE797B969B79C7E9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D0483E49B3714E47914B99295C0F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33B2A-6231-4C0C-90B7-8DFEE45C0CEC}"/>
      </w:docPartPr>
      <w:docPartBody>
        <w:p w:rsidR="00000000" w:rsidRDefault="00F41004">
          <w:pPr>
            <w:pStyle w:val="D0483E49B3714E47914B99295C0F1C04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AE68695EBA0D479AB6B1CF66E4B1A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3E795-C517-4AC7-83EC-C7695D452A36}"/>
      </w:docPartPr>
      <w:docPartBody>
        <w:p w:rsidR="00000000" w:rsidRDefault="00F41004">
          <w:pPr>
            <w:pStyle w:val="AE68695EBA0D479AB6B1CF66E4B1A68B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7E44AD013BA4F108F6E77C28D115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36B3-C122-4A8C-9A89-2BD89196422B}"/>
      </w:docPartPr>
      <w:docPartBody>
        <w:p w:rsidR="00000000" w:rsidRDefault="00F41004">
          <w:pPr>
            <w:pStyle w:val="97E44AD013BA4F108F6E77C28D1151DD"/>
          </w:pPr>
          <w:r>
            <w:rPr>
              <w:lang w:bidi="es-ES"/>
            </w:rPr>
            <w:t>Para</w:t>
          </w:r>
        </w:p>
      </w:docPartBody>
    </w:docPart>
    <w:docPart>
      <w:docPartPr>
        <w:name w:val="4366CCB8BE5043D78BDE6D4D61DF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A11A0-5CC8-4163-B9AB-CB1020A58DA4}"/>
      </w:docPartPr>
      <w:docPartBody>
        <w:p w:rsidR="00000000" w:rsidRDefault="00F41004">
          <w:pPr>
            <w:pStyle w:val="4366CCB8BE5043D78BDE6D4D61DFF9E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DB6DD6E823D945FDAA4CD1E05E78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CA4C2-8926-4718-BCBD-4B6533818589}"/>
      </w:docPartPr>
      <w:docPartBody>
        <w:p w:rsidR="00000000" w:rsidRDefault="00F41004">
          <w:pPr>
            <w:pStyle w:val="DB6DD6E823D945FDAA4CD1E05E7806F6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13A05D4C8A4D482A9E54A2F67CE97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9CE28-B3E4-482C-964E-B744E3B52DA2}"/>
      </w:docPartPr>
      <w:docPartBody>
        <w:p w:rsidR="00000000" w:rsidRDefault="00F41004">
          <w:pPr>
            <w:pStyle w:val="13A05D4C8A4D482A9E54A2F67CE97132"/>
          </w:pPr>
          <w:r>
            <w:rPr>
              <w:lang w:bidi="es-ES"/>
            </w:rPr>
            <w:t>N.º</w:t>
          </w:r>
        </w:p>
      </w:docPartBody>
    </w:docPart>
    <w:docPart>
      <w:docPartPr>
        <w:name w:val="5F32E5206A4748ECAA3CED091D71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B2ECA-5B90-44F0-8D9B-8F725DC1F888}"/>
      </w:docPartPr>
      <w:docPartBody>
        <w:p w:rsidR="00000000" w:rsidRDefault="00F41004">
          <w:pPr>
            <w:pStyle w:val="5F32E5206A4748ECAA3CED091D710CB1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0798F605753B40669FD91716A023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5A7E-821E-4183-BAE7-5D0493D3E2F6}"/>
      </w:docPartPr>
      <w:docPartBody>
        <w:p w:rsidR="00000000" w:rsidRDefault="00F41004">
          <w:pPr>
            <w:pStyle w:val="0798F605753B40669FD91716A02335B5"/>
          </w:pPr>
          <w:r>
            <w:rPr>
              <w:lang w:bidi="es-ES"/>
            </w:rPr>
            <w:t>cant.</w:t>
          </w:r>
        </w:p>
      </w:docPartBody>
    </w:docPart>
    <w:docPart>
      <w:docPartPr>
        <w:name w:val="B29D927CFB5045B2B37988220767D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D7AD-52E2-4045-8A99-56857A5F3FAB}"/>
      </w:docPartPr>
      <w:docPartBody>
        <w:p w:rsidR="00000000" w:rsidRDefault="00F41004">
          <w:pPr>
            <w:pStyle w:val="B29D927CFB5045B2B37988220767D3F4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6E085F79C54E40B089EDD6D8908A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D759C-EB78-43A0-9305-18E796FD41AB}"/>
      </w:docPartPr>
      <w:docPartBody>
        <w:p w:rsidR="00000000" w:rsidRDefault="00F41004">
          <w:pPr>
            <w:pStyle w:val="6E085F79C54E40B089EDD6D8908A7F65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14B09E5F49844803B28090866B29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8CFE-5290-4A4F-8A51-001EFC4474B4}"/>
      </w:docPartPr>
      <w:docPartBody>
        <w:p w:rsidR="00000000" w:rsidRDefault="00F41004">
          <w:pPr>
            <w:pStyle w:val="14B09E5F49844803B28090866B29F1E4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8AEF9D6A6D1040A9AD27261CABA45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A5E9-FB60-425E-BFA7-BD48DC24CC4F}"/>
      </w:docPartPr>
      <w:docPartBody>
        <w:p w:rsidR="00000000" w:rsidRDefault="00F41004">
          <w:pPr>
            <w:pStyle w:val="8AEF9D6A6D1040A9AD27261CABA459C7"/>
          </w:pPr>
          <w:r>
            <w:rPr>
              <w:lang w:bidi="es-ES"/>
            </w:rPr>
            <w:t>Total</w:t>
          </w:r>
        </w:p>
      </w:docPartBody>
    </w:docPart>
    <w:docPart>
      <w:docPartPr>
        <w:name w:val="8E328EC6F7844534A8FD066164F3B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731D-88A5-4CD6-8F25-151F97E7C9D4}"/>
      </w:docPartPr>
      <w:docPartBody>
        <w:p w:rsidR="00000000" w:rsidRDefault="00F41004">
          <w:pPr>
            <w:pStyle w:val="8E328EC6F7844534A8FD066164F3B742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740CB98863F8455A947BBAAA2347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A6385-D7C5-404F-99B9-64D3B8F9BF0E}"/>
      </w:docPartPr>
      <w:docPartBody>
        <w:p w:rsidR="00000000" w:rsidRDefault="00F41004">
          <w:pPr>
            <w:pStyle w:val="740CB98863F8455A947BBAAA234794D4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40AC6BCAFD094A42808748C43D75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27C78-8E34-428D-BAD2-B07D555591B9}"/>
      </w:docPartPr>
      <w:docPartBody>
        <w:p w:rsidR="00000000" w:rsidRDefault="00F41004">
          <w:pPr>
            <w:pStyle w:val="40AC6BCAFD094A42808748C43D75F63B"/>
          </w:pPr>
          <w:r w:rsidRPr="00AC6B78">
            <w:rPr>
              <w:lang w:bidi="es-ES"/>
            </w:rPr>
            <w:t xml:space="preserve">Para aceptar </w:t>
          </w:r>
          <w:r w:rsidRPr="00AC6B78">
            <w:rPr>
              <w:lang w:bidi="es-ES"/>
            </w:rPr>
            <w:t>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402FD2A8F2E3485EB5A19B363654A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F22D-2418-4437-A5D9-3132D27F4B25}"/>
      </w:docPartPr>
      <w:docPartBody>
        <w:p w:rsidR="00000000" w:rsidRDefault="00F41004">
          <w:pPr>
            <w:pStyle w:val="402FD2A8F2E3485EB5A19B363654ADD1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04"/>
    <w:rsid w:val="00F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D8FB4A51854946B1B73AEB59C0A1E3">
    <w:name w:val="C4D8FB4A51854946B1B73AEB59C0A1E3"/>
  </w:style>
  <w:style w:type="paragraph" w:customStyle="1" w:styleId="2954757E225449E59C1988FC9C3A916A">
    <w:name w:val="2954757E225449E59C1988FC9C3A916A"/>
  </w:style>
  <w:style w:type="paragraph" w:customStyle="1" w:styleId="88AFC782C51C40C584ECF3839006107D">
    <w:name w:val="88AFC782C51C40C584ECF3839006107D"/>
  </w:style>
  <w:style w:type="paragraph" w:customStyle="1" w:styleId="FB1FA7FB12524A17A4DC55D54EABF41F">
    <w:name w:val="FB1FA7FB12524A17A4DC55D54EABF41F"/>
  </w:style>
  <w:style w:type="paragraph" w:customStyle="1" w:styleId="FF640A10B8284DB9942947FB69CCDB56">
    <w:name w:val="FF640A10B8284DB9942947FB69CCDB56"/>
  </w:style>
  <w:style w:type="paragraph" w:customStyle="1" w:styleId="D24D14F9E4434CE9BE797B969B79C7E9">
    <w:name w:val="D24D14F9E4434CE9BE797B969B79C7E9"/>
  </w:style>
  <w:style w:type="paragraph" w:customStyle="1" w:styleId="A1A4B0231EBB4B04802515326365A0E8">
    <w:name w:val="A1A4B0231EBB4B04802515326365A0E8"/>
  </w:style>
  <w:style w:type="paragraph" w:customStyle="1" w:styleId="953CC5EF0CD24885ACA467A7D612A45C">
    <w:name w:val="953CC5EF0CD24885ACA467A7D612A45C"/>
  </w:style>
  <w:style w:type="paragraph" w:customStyle="1" w:styleId="11FE048EB3B14EFA9C2F34D09471744F">
    <w:name w:val="11FE048EB3B14EFA9C2F34D09471744F"/>
  </w:style>
  <w:style w:type="paragraph" w:customStyle="1" w:styleId="3FFC3D59CA854213B30575D734963AAD">
    <w:name w:val="3FFC3D59CA854213B30575D734963AAD"/>
  </w:style>
  <w:style w:type="paragraph" w:customStyle="1" w:styleId="D3E60134E36D4373B7BFF39839BE6FCC">
    <w:name w:val="D3E60134E36D4373B7BFF39839BE6FCC"/>
  </w:style>
  <w:style w:type="paragraph" w:customStyle="1" w:styleId="EEBDA535A68146D7875ED92F8489B2D1">
    <w:name w:val="EEBDA535A68146D7875ED92F8489B2D1"/>
  </w:style>
  <w:style w:type="paragraph" w:customStyle="1" w:styleId="E335BB1488B94E4DBE18B26D18ED2C37">
    <w:name w:val="E335BB1488B94E4DBE18B26D18ED2C37"/>
  </w:style>
  <w:style w:type="paragraph" w:customStyle="1" w:styleId="DCF2C12ED5AE43E5996C220BBBD3D6D5">
    <w:name w:val="DCF2C12ED5AE43E5996C220BBBD3D6D5"/>
  </w:style>
  <w:style w:type="paragraph" w:customStyle="1" w:styleId="D0483E49B3714E47914B99295C0F1C04">
    <w:name w:val="D0483E49B3714E47914B99295C0F1C04"/>
  </w:style>
  <w:style w:type="paragraph" w:customStyle="1" w:styleId="AE68695EBA0D479AB6B1CF66E4B1A68B">
    <w:name w:val="AE68695EBA0D479AB6B1CF66E4B1A68B"/>
  </w:style>
  <w:style w:type="paragraph" w:customStyle="1" w:styleId="97E44AD013BA4F108F6E77C28D1151DD">
    <w:name w:val="97E44AD013BA4F108F6E77C28D1151DD"/>
  </w:style>
  <w:style w:type="paragraph" w:customStyle="1" w:styleId="B034E143AF794225B0EE7BF62C880A44">
    <w:name w:val="B034E143AF794225B0EE7BF62C880A44"/>
  </w:style>
  <w:style w:type="paragraph" w:customStyle="1" w:styleId="7FDAB9E9435847C28E56256FA468F8BE">
    <w:name w:val="7FDAB9E9435847C28E56256FA468F8BE"/>
  </w:style>
  <w:style w:type="paragraph" w:customStyle="1" w:styleId="3638C4F137C74F2FBF83976E97A7EBD7">
    <w:name w:val="3638C4F137C74F2FBF83976E97A7EBD7"/>
  </w:style>
  <w:style w:type="paragraph" w:customStyle="1" w:styleId="4366CCB8BE5043D78BDE6D4D61DFF9EC">
    <w:name w:val="4366CCB8BE5043D78BDE6D4D61DFF9EC"/>
  </w:style>
  <w:style w:type="paragraph" w:customStyle="1" w:styleId="DB6DD6E823D945FDAA4CD1E05E7806F6">
    <w:name w:val="DB6DD6E823D945FDAA4CD1E05E7806F6"/>
  </w:style>
  <w:style w:type="paragraph" w:customStyle="1" w:styleId="13A05D4C8A4D482A9E54A2F67CE97132">
    <w:name w:val="13A05D4C8A4D482A9E54A2F67CE97132"/>
  </w:style>
  <w:style w:type="paragraph" w:customStyle="1" w:styleId="5F32E5206A4748ECAA3CED091D710CB1">
    <w:name w:val="5F32E5206A4748ECAA3CED091D710CB1"/>
  </w:style>
  <w:style w:type="paragraph" w:customStyle="1" w:styleId="A7FFFF705171483387399F56B9F9E30C">
    <w:name w:val="A7FFFF705171483387399F56B9F9E30C"/>
  </w:style>
  <w:style w:type="paragraph" w:customStyle="1" w:styleId="58079594AD334894B84F7B2AFD91D9CB">
    <w:name w:val="58079594AD334894B84F7B2AFD91D9CB"/>
  </w:style>
  <w:style w:type="paragraph" w:customStyle="1" w:styleId="A7C25EB0E1F4422395CE730E84496895">
    <w:name w:val="A7C25EB0E1F4422395CE730E84496895"/>
  </w:style>
  <w:style w:type="paragraph" w:customStyle="1" w:styleId="0D5349C4BBC6489FB2134D65BD61541A">
    <w:name w:val="0D5349C4BBC6489FB2134D65BD61541A"/>
  </w:style>
  <w:style w:type="paragraph" w:customStyle="1" w:styleId="DD4792167B51471285BBAB5CF95D9967">
    <w:name w:val="DD4792167B51471285BBAB5CF95D9967"/>
  </w:style>
  <w:style w:type="paragraph" w:customStyle="1" w:styleId="0798F605753B40669FD91716A02335B5">
    <w:name w:val="0798F605753B40669FD91716A02335B5"/>
  </w:style>
  <w:style w:type="paragraph" w:customStyle="1" w:styleId="B29D927CFB5045B2B37988220767D3F4">
    <w:name w:val="B29D927CFB5045B2B37988220767D3F4"/>
  </w:style>
  <w:style w:type="paragraph" w:customStyle="1" w:styleId="6E085F79C54E40B089EDD6D8908A7F65">
    <w:name w:val="6E085F79C54E40B089EDD6D8908A7F65"/>
  </w:style>
  <w:style w:type="paragraph" w:customStyle="1" w:styleId="14B09E5F49844803B28090866B29F1E4">
    <w:name w:val="14B09E5F49844803B28090866B29F1E4"/>
  </w:style>
  <w:style w:type="paragraph" w:customStyle="1" w:styleId="98BF07C4673349FD8D406374BECA56D3">
    <w:name w:val="98BF07C4673349FD8D406374BECA56D3"/>
  </w:style>
  <w:style w:type="paragraph" w:customStyle="1" w:styleId="C04E39F32D954514B6294601200AC7E3">
    <w:name w:val="C04E39F32D954514B6294601200AC7E3"/>
  </w:style>
  <w:style w:type="paragraph" w:customStyle="1" w:styleId="8AEF9D6A6D1040A9AD27261CABA459C7">
    <w:name w:val="8AEF9D6A6D1040A9AD27261CABA459C7"/>
  </w:style>
  <w:style w:type="paragraph" w:customStyle="1" w:styleId="8E328EC6F7844534A8FD066164F3B742">
    <w:name w:val="8E328EC6F7844534A8FD066164F3B742"/>
  </w:style>
  <w:style w:type="paragraph" w:customStyle="1" w:styleId="740CB98863F8455A947BBAAA234794D4">
    <w:name w:val="740CB98863F8455A947BBAAA234794D4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AF99BAD0FE7644F087B36117E0CC04FE">
    <w:name w:val="AF99BAD0FE7644F087B36117E0CC04FE"/>
  </w:style>
  <w:style w:type="paragraph" w:customStyle="1" w:styleId="40AC6BCAFD094A42808748C43D75F63B">
    <w:name w:val="40AC6BCAFD094A42808748C43D75F63B"/>
  </w:style>
  <w:style w:type="paragraph" w:customStyle="1" w:styleId="402FD2A8F2E3485EB5A19B363654ADD1">
    <w:name w:val="402FD2A8F2E3485EB5A19B363654A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287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MANUEL S MENCIA</dc:subject>
  <dc:creator>DELL</dc:creator>
  <cp:lastModifiedBy>Manuel Mencia</cp:lastModifiedBy>
  <cp:revision>1</cp:revision>
  <cp:lastPrinted>2004-06-01T20:10:00Z</cp:lastPrinted>
  <dcterms:created xsi:type="dcterms:W3CDTF">2022-05-11T12:05:00Z</dcterms:created>
  <dcterms:modified xsi:type="dcterms:W3CDTF">2022-05-11T16:52:00Z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